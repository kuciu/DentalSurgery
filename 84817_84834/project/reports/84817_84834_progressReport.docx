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29" w:type="dxa"/>
        <w:tblLook w:val="04A0"/>
      </w:tblPr>
      <w:tblGrid>
        <w:gridCol w:w="1384"/>
        <w:gridCol w:w="6945"/>
      </w:tblGrid>
      <w:tr w:rsidR="00461F1F" w:rsidRPr="002B241F" w:rsidTr="002B241F">
        <w:tc>
          <w:tcPr>
            <w:tcW w:w="1384" w:type="dxa"/>
            <w:shd w:val="clear" w:color="auto" w:fill="auto"/>
            <w:vAlign w:val="bottom"/>
          </w:tcPr>
          <w:p w:rsidR="00461F1F" w:rsidRPr="002B241F" w:rsidRDefault="00461F1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Nazwa projektu:</w:t>
            </w:r>
          </w:p>
        </w:tc>
        <w:tc>
          <w:tcPr>
            <w:tcW w:w="6945" w:type="dxa"/>
            <w:shd w:val="clear" w:color="auto" w:fill="auto"/>
          </w:tcPr>
          <w:p w:rsidR="00461F1F" w:rsidRPr="002B241F" w:rsidRDefault="00FB2855" w:rsidP="00225911">
            <w:pPr>
              <w:pStyle w:val="Nagwek2"/>
              <w:spacing w:line="240" w:lineRule="auto"/>
            </w:pPr>
            <w:r>
              <w:t>System obsługi gabinetu stomatologicznego</w:t>
            </w:r>
          </w:p>
        </w:tc>
      </w:tr>
    </w:tbl>
    <w:p w:rsidR="001B3D7F" w:rsidRDefault="001B3D7F"/>
    <w:tbl>
      <w:tblPr>
        <w:tblW w:w="8896" w:type="dxa"/>
        <w:tblLook w:val="04A0"/>
      </w:tblPr>
      <w:tblGrid>
        <w:gridCol w:w="816"/>
        <w:gridCol w:w="3113"/>
        <w:gridCol w:w="1012"/>
        <w:gridCol w:w="840"/>
        <w:gridCol w:w="3115"/>
      </w:tblGrid>
      <w:tr w:rsidR="001B3D7F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1B3D7F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2B241F">
              <w:rPr>
                <w:b/>
                <w:sz w:val="16"/>
                <w:szCs w:val="16"/>
              </w:rPr>
              <w:t>Osoby realizujące projekt:</w:t>
            </w:r>
          </w:p>
        </w:tc>
      </w:tr>
      <w:tr w:rsidR="002B4A37" w:rsidRPr="002B241F" w:rsidTr="002B241F">
        <w:tc>
          <w:tcPr>
            <w:tcW w:w="8896" w:type="dxa"/>
            <w:gridSpan w:val="5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rPr>
                <w:b/>
                <w:sz w:val="16"/>
                <w:szCs w:val="16"/>
              </w:rPr>
            </w:pPr>
          </w:p>
        </w:tc>
      </w:tr>
      <w:tr w:rsidR="00CE60F7" w:rsidRPr="002B241F" w:rsidTr="00B5610A">
        <w:tc>
          <w:tcPr>
            <w:tcW w:w="816" w:type="dxa"/>
            <w:shd w:val="clear" w:color="auto" w:fill="auto"/>
            <w:vAlign w:val="bottom"/>
          </w:tcPr>
          <w:p w:rsidR="002B4A37" w:rsidRPr="002B241F" w:rsidRDefault="002B4A37" w:rsidP="002B241F">
            <w:pPr>
              <w:spacing w:after="0" w:line="240" w:lineRule="auto"/>
              <w:jc w:val="right"/>
              <w:rPr>
                <w:b/>
                <w:i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imię i nazwisko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nr indeksu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B5610A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G</w:t>
            </w:r>
            <w:r w:rsidR="002B4A37" w:rsidRPr="002B241F">
              <w:rPr>
                <w:i/>
                <w:sz w:val="16"/>
                <w:szCs w:val="16"/>
              </w:rPr>
              <w:t>rupa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2B4A37" w:rsidRPr="002B241F" w:rsidRDefault="002B4A37" w:rsidP="002B241F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2B241F">
              <w:rPr>
                <w:i/>
                <w:sz w:val="16"/>
                <w:szCs w:val="16"/>
              </w:rPr>
              <w:t>adres email</w:t>
            </w:r>
          </w:p>
        </w:tc>
      </w:tr>
      <w:tr w:rsidR="00B5610A" w:rsidRPr="002B241F" w:rsidTr="00B5610A">
        <w:tc>
          <w:tcPr>
            <w:tcW w:w="816" w:type="dxa"/>
            <w:shd w:val="clear" w:color="auto" w:fill="auto"/>
            <w:vAlign w:val="bottom"/>
          </w:tcPr>
          <w:p w:rsidR="00B5610A" w:rsidRPr="002B241F" w:rsidRDefault="00B5610A" w:rsidP="002B241F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Tomasz Kamiński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Inf84817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Sr1510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D05F20" w:rsidP="001C3F3E">
            <w:pPr>
              <w:spacing w:after="0" w:line="240" w:lineRule="auto"/>
            </w:pPr>
            <w:hyperlink r:id="rId7" w:history="1">
              <w:r w:rsidR="00B5610A" w:rsidRPr="003A0DA0">
                <w:rPr>
                  <w:rStyle w:val="Hipercze"/>
                </w:rPr>
                <w:t>kaminski.tomasz.a@gmail.com</w:t>
              </w:r>
            </w:hyperlink>
          </w:p>
        </w:tc>
      </w:tr>
      <w:tr w:rsidR="00B5610A" w:rsidRPr="002B241F" w:rsidTr="00B5610A">
        <w:tc>
          <w:tcPr>
            <w:tcW w:w="816" w:type="dxa"/>
            <w:shd w:val="clear" w:color="auto" w:fill="auto"/>
          </w:tcPr>
          <w:p w:rsidR="00B5610A" w:rsidRPr="002B241F" w:rsidRDefault="00B5610A" w:rsidP="002B241F">
            <w:pPr>
              <w:spacing w:after="0" w:line="240" w:lineRule="auto"/>
            </w:pPr>
          </w:p>
        </w:tc>
        <w:tc>
          <w:tcPr>
            <w:tcW w:w="3113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>
              <w:t>Wojciech Kuć</w:t>
            </w:r>
          </w:p>
        </w:tc>
        <w:tc>
          <w:tcPr>
            <w:tcW w:w="1012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Inf</w:t>
            </w:r>
            <w:r>
              <w:t>84834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B5610A" w:rsidP="001C3F3E">
            <w:pPr>
              <w:spacing w:after="0" w:line="240" w:lineRule="auto"/>
            </w:pPr>
            <w:r w:rsidRPr="002B241F">
              <w:t>Sr</w:t>
            </w:r>
            <w:r>
              <w:t>1510</w:t>
            </w:r>
          </w:p>
        </w:tc>
        <w:tc>
          <w:tcPr>
            <w:tcW w:w="3115" w:type="dxa"/>
            <w:tcBorders>
              <w:bottom w:val="single" w:sz="4" w:space="0" w:color="auto"/>
            </w:tcBorders>
            <w:shd w:val="clear" w:color="auto" w:fill="auto"/>
          </w:tcPr>
          <w:p w:rsidR="00B5610A" w:rsidRPr="002B241F" w:rsidRDefault="00D05F20" w:rsidP="001C3F3E">
            <w:pPr>
              <w:spacing w:after="0" w:line="240" w:lineRule="auto"/>
            </w:pPr>
            <w:hyperlink r:id="rId8" w:history="1">
              <w:r w:rsidR="00B5610A" w:rsidRPr="003832B8">
                <w:rPr>
                  <w:rStyle w:val="Hipercze"/>
                </w:rPr>
                <w:t>wojciech.kuc@10g.pl</w:t>
              </w:r>
            </w:hyperlink>
          </w:p>
        </w:tc>
      </w:tr>
    </w:tbl>
    <w:p w:rsidR="005764C0" w:rsidRDefault="005764C0" w:rsidP="00CE60F7">
      <w:pPr>
        <w:pStyle w:val="Nagwek1"/>
      </w:pPr>
    </w:p>
    <w:p w:rsidR="005764C0" w:rsidRDefault="005764C0" w:rsidP="00CE60F7">
      <w:pPr>
        <w:pStyle w:val="Nagwek1"/>
      </w:pPr>
    </w:p>
    <w:p w:rsidR="00CE60F7" w:rsidRDefault="00CE60F7" w:rsidP="00CE60F7">
      <w:pPr>
        <w:pStyle w:val="Nagwek1"/>
      </w:pPr>
      <w:r>
        <w:t>Opis projektu</w:t>
      </w:r>
    </w:p>
    <w:p w:rsidR="00BC35C9" w:rsidRDefault="00BC35C9" w:rsidP="00BC35C9">
      <w:r>
        <w:t>Celem projektu jest stworzenie aplikacji – systemu do obsługi gabinetu stomatologicznego. Główną ideą aplikacji i jej podstawowym założeniem jest stworzenie elektronicznej wersji kartoteki pacjentów, która obecnie w większości gabinetów stomatologicznych przechowywana jest w tradycyjnej, papierowej formie. Projektowi przyświeca zatem cel zinformatyzowania gabinetu stomatologicznego i ułatwienia dentyście lub jego asystentce pracy.</w:t>
      </w:r>
    </w:p>
    <w:p w:rsidR="002B4A37" w:rsidRDefault="00BC35C9" w:rsidP="00BC35C9">
      <w:r>
        <w:t xml:space="preserve">Projektowany system wg założeń autorów ma skupiać się przede wszystkim na modelowaniu kartoteki pacjentów, ewidencji stanu ich uzębienia w czasie, w tym przebytych chorób związanych z poszczególnymi zębami i podjętych przez stomatologa działań zmierzających do wyleczenia pacjenta. Mniejszy nacisk zostanie położony na prowadzenie terminarza spotkań i pomoc przy planowaniu wizyt. </w:t>
      </w:r>
      <w:r w:rsidR="005764C0">
        <w:br w:type="page"/>
      </w:r>
      <w:r w:rsidR="002B4A37" w:rsidRPr="00BC35C9">
        <w:rPr>
          <w:rStyle w:val="Nagwek1Znak"/>
          <w:rFonts w:eastAsia="Calibri"/>
        </w:rPr>
        <w:t>Funkcjonalność projektu</w:t>
      </w:r>
    </w:p>
    <w:p w:rsidR="00914168" w:rsidRPr="00914168" w:rsidRDefault="00914168" w:rsidP="00914168">
      <w:r>
        <w:t>Spis planowanych funkcjonalności</w:t>
      </w:r>
      <w:r w:rsidR="00F87B07">
        <w:t xml:space="preserve"> z podziałem na obowiązkowe</w:t>
      </w:r>
      <w:r w:rsidR="005764C0">
        <w:t xml:space="preserve"> (min. 10)</w:t>
      </w:r>
      <w:r w:rsidR="00F87B07">
        <w:t xml:space="preserve"> i opcjonalne</w:t>
      </w:r>
      <w:r w:rsidR="005764C0">
        <w:t xml:space="preserve"> (min. 5).</w:t>
      </w:r>
    </w:p>
    <w:tbl>
      <w:tblPr>
        <w:tblW w:w="8823" w:type="dxa"/>
        <w:tblInd w:w="108" w:type="dxa"/>
        <w:tblLayout w:type="fixed"/>
        <w:tblLook w:val="04A0"/>
      </w:tblPr>
      <w:tblGrid>
        <w:gridCol w:w="426"/>
        <w:gridCol w:w="5593"/>
        <w:gridCol w:w="1386"/>
        <w:gridCol w:w="1418"/>
      </w:tblGrid>
      <w:tr w:rsidR="00CE60F7" w:rsidRPr="002B241F" w:rsidTr="005764C0">
        <w:tc>
          <w:tcPr>
            <w:tcW w:w="426" w:type="dxa"/>
            <w:tcBorders>
              <w:bottom w:val="single" w:sz="4" w:space="0" w:color="auto"/>
            </w:tcBorders>
          </w:tcPr>
          <w:p w:rsidR="00CE60F7" w:rsidRDefault="00CE60F7" w:rsidP="005764C0">
            <w:pPr>
              <w:spacing w:after="0" w:line="240" w:lineRule="auto"/>
              <w:jc w:val="right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225911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Opis funkcjonalności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CE60F7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CE60F7" w:rsidRPr="002B241F" w:rsidRDefault="00CE60F7" w:rsidP="00A510B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Status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1</w:t>
            </w:r>
          </w:p>
        </w:tc>
        <w:tc>
          <w:tcPr>
            <w:tcW w:w="5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CE60F7">
              <w:rPr>
                <w:sz w:val="20"/>
              </w:rPr>
              <w:t>Do</w:t>
            </w:r>
            <w:r>
              <w:rPr>
                <w:sz w:val="20"/>
              </w:rPr>
              <w:t>dawanie nowych pacjentów, usuwanie istniejących pacjentów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 w:rsidRPr="00CE60F7">
              <w:rPr>
                <w:sz w:val="20"/>
              </w:rPr>
              <w:t>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 danych personalnych pacjentów (imię, nazwisko, PESEL, etc.)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Dodawanie danych o odbytych wizytach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wizyt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Nanoszenie informacji o stanie poszczególnych zębów na graficznej mapie uzębienia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W trakcie</w:t>
            </w: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Przeglądanie historii stanu poszczególnych zębów danego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Edycja listy dostępnych operacji związanych z uzębieniem, w tym możliwość ustalenia ceny poszczególnych operacji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Wycena wizyty na podstawie operacji, które zostały podczas niej wykonane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Załączanie do ewidencji wizyt dodatkowych dokumentów, np. zdjęć rentgenowskich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Możliwość wydruku poszczególnych dokumentów wchodzących w skład kartoteki (dane pacjenta, historia stanu uzębienia) 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obowiązkowa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Prowadzenie kalendarza wizyt: dodawanie przez lekarza nowej wizyty opisanej datą, godziną oraz umówionym pacjentem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Sprawdzanie terminu wizyt przez pacjenta, w tym możliwość umawiania w danym terminie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Przechowywanie zewnętrznych plików w kartotece pacjenta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 w:rsidRPr="00647300">
              <w:rPr>
                <w:sz w:val="20"/>
              </w:rPr>
              <w:t>Zarządzanie użytkownikami systemu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  <w:tr w:rsidR="00BC35C9" w:rsidRPr="00CE60F7" w:rsidTr="005764C0">
        <w:trPr>
          <w:trHeight w:val="340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5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Pr="00CE60F7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Obsługa wielu lekarzy, w tym możliwość przypisania pacjenta do jednego lub wielu z nich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opcjonalna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C35C9" w:rsidRDefault="00BC35C9" w:rsidP="00CD50F5">
            <w:pPr>
              <w:spacing w:after="0" w:line="240" w:lineRule="auto"/>
              <w:jc w:val="right"/>
              <w:rPr>
                <w:sz w:val="20"/>
              </w:rPr>
            </w:pPr>
          </w:p>
        </w:tc>
      </w:tr>
    </w:tbl>
    <w:p w:rsidR="002B4A37" w:rsidRDefault="005764C0" w:rsidP="002B4A37">
      <w:pPr>
        <w:pStyle w:val="Nagwek1"/>
      </w:pPr>
      <w:bookmarkStart w:id="0" w:name="_GoBack"/>
      <w:bookmarkEnd w:id="0"/>
      <w:r>
        <w:br w:type="page"/>
      </w:r>
      <w:r w:rsidR="002B4A37">
        <w:t>Koncepcja realizacji</w:t>
      </w:r>
    </w:p>
    <w:p w:rsidR="002B4A37" w:rsidRPr="002B4A37" w:rsidRDefault="002B4A37" w:rsidP="0059518D">
      <w:pPr>
        <w:pStyle w:val="Akapitzlist"/>
        <w:ind w:left="0"/>
        <w:jc w:val="both"/>
      </w:pPr>
      <w:r>
        <w:t xml:space="preserve">Opisać koncepcję realizacji projektu, </w:t>
      </w:r>
      <w:r w:rsidR="00CE60F7">
        <w:t>jeśli to możliwe to z</w:t>
      </w:r>
      <w:r>
        <w:t>aprezentować schemat koncepcyjny</w:t>
      </w:r>
      <w:r w:rsidR="00CE60F7">
        <w:t xml:space="preserve"> rozwiązania</w:t>
      </w:r>
      <w:r w:rsidR="005764C0">
        <w:t>, wymienić ograniczenia, które powinny być spełnione i standardy, które powinny być zachowane przy realizacji projektu.</w:t>
      </w:r>
    </w:p>
    <w:p w:rsidR="002B4A37" w:rsidRDefault="002B4A37" w:rsidP="002B4A37">
      <w:pPr>
        <w:pStyle w:val="Nagwek1"/>
      </w:pPr>
      <w:r>
        <w:t>Zastosowane technologie</w:t>
      </w:r>
    </w:p>
    <w:p w:rsidR="002B4A37" w:rsidRDefault="002B4A37" w:rsidP="002B4A37">
      <w:pPr>
        <w:pStyle w:val="Akapitzlist"/>
        <w:numPr>
          <w:ilvl w:val="0"/>
          <w:numId w:val="3"/>
        </w:numPr>
      </w:pPr>
      <w:r>
        <w:t xml:space="preserve">Wymienić zastosowane technologie, </w:t>
      </w:r>
    </w:p>
    <w:p w:rsidR="002B4A37" w:rsidRPr="002B4A37" w:rsidRDefault="002B4A37" w:rsidP="002B4A37">
      <w:pPr>
        <w:pStyle w:val="Akapitzlist"/>
        <w:numPr>
          <w:ilvl w:val="0"/>
          <w:numId w:val="3"/>
        </w:numPr>
      </w:pPr>
      <w:r>
        <w:t>Uzasadnić wybór, jakie są zalety i ograniczenia wynikające z takiego a nie innego wyboru</w:t>
      </w:r>
    </w:p>
    <w:p w:rsidR="0059518D" w:rsidRDefault="0059518D" w:rsidP="0059518D">
      <w:pPr>
        <w:pStyle w:val="Nagwek1"/>
      </w:pPr>
      <w:r>
        <w:t>Wnioski z realizacji projektu</w:t>
      </w:r>
    </w:p>
    <w:p w:rsidR="0059518D" w:rsidRDefault="0059518D" w:rsidP="0059518D">
      <w:pPr>
        <w:pStyle w:val="Akapitzlist"/>
        <w:numPr>
          <w:ilvl w:val="0"/>
          <w:numId w:val="3"/>
        </w:numPr>
      </w:pPr>
      <w:r>
        <w:t>Co mnie zaskoczyło przy realizacji projektu</w:t>
      </w:r>
    </w:p>
    <w:p w:rsidR="0059518D" w:rsidRDefault="0059518D" w:rsidP="0059518D">
      <w:pPr>
        <w:pStyle w:val="Akapitzlist"/>
        <w:numPr>
          <w:ilvl w:val="0"/>
          <w:numId w:val="3"/>
        </w:numPr>
      </w:pPr>
      <w:r>
        <w:t>Sugestie dla prowadzącego dotyczące realizacji projektu</w:t>
      </w:r>
    </w:p>
    <w:p w:rsidR="0059518D" w:rsidRDefault="0059518D" w:rsidP="0059518D">
      <w:pPr>
        <w:pStyle w:val="Akapitzlist"/>
        <w:numPr>
          <w:ilvl w:val="0"/>
          <w:numId w:val="3"/>
        </w:numPr>
      </w:pPr>
      <w:r>
        <w:t>(…)</w:t>
      </w:r>
    </w:p>
    <w:p w:rsidR="006405A1" w:rsidRDefault="006405A1" w:rsidP="0059518D">
      <w:pPr>
        <w:pStyle w:val="Nagwek1"/>
      </w:pPr>
      <w:r>
        <w:t>Dokumentacja techniczna</w:t>
      </w:r>
      <w:r w:rsidR="0059518D">
        <w:t xml:space="preserve"> </w:t>
      </w:r>
    </w:p>
    <w:p w:rsidR="0059518D" w:rsidRDefault="0059518D" w:rsidP="0059518D">
      <w:r>
        <w:t>Dokumentacja techniczna – skrótowa (bez wchodzenia w zbyt duże szczegóły)</w:t>
      </w:r>
    </w:p>
    <w:p w:rsidR="00FB2855" w:rsidRDefault="00FB2855" w:rsidP="0059518D">
      <w:pPr>
        <w:pStyle w:val="Akapitzlist"/>
        <w:numPr>
          <w:ilvl w:val="0"/>
          <w:numId w:val="9"/>
        </w:numPr>
      </w:pPr>
      <w:r>
        <w:t>Wstępny schemat bazy danych</w:t>
      </w:r>
      <w:r>
        <w:rPr>
          <w:noProof/>
          <w:lang w:eastAsia="pl-PL"/>
        </w:rPr>
        <w:drawing>
          <wp:inline distT="0" distB="0" distL="0" distR="0">
            <wp:extent cx="5215005" cy="6284794"/>
            <wp:effectExtent l="19050" t="0" r="4695" b="0"/>
            <wp:docPr id="1" name="Obraz 0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35" cy="62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8D" w:rsidRDefault="0059518D" w:rsidP="0059518D">
      <w:pPr>
        <w:pStyle w:val="Akapitzlist"/>
        <w:numPr>
          <w:ilvl w:val="0"/>
          <w:numId w:val="9"/>
        </w:numPr>
      </w:pPr>
      <w:r>
        <w:t>Opis zastosowanych rozwiązań</w:t>
      </w:r>
    </w:p>
    <w:p w:rsidR="0059518D" w:rsidRPr="0059518D" w:rsidRDefault="0059518D" w:rsidP="0059518D">
      <w:pPr>
        <w:pStyle w:val="Akapitzlist"/>
        <w:numPr>
          <w:ilvl w:val="0"/>
          <w:numId w:val="9"/>
        </w:numPr>
      </w:pPr>
      <w:r>
        <w:t xml:space="preserve">Specyfikacja interfejsów </w:t>
      </w:r>
    </w:p>
    <w:p w:rsidR="002B4A37" w:rsidRDefault="002B4A37" w:rsidP="002B4A37">
      <w:pPr>
        <w:pStyle w:val="Nagwek1"/>
      </w:pPr>
      <w:r>
        <w:t>Materiały źródłowe</w:t>
      </w:r>
    </w:p>
    <w:p w:rsidR="002B4A37" w:rsidRDefault="00E67DD7" w:rsidP="002B4A37">
      <w:pPr>
        <w:pStyle w:val="Akapitzlist"/>
        <w:numPr>
          <w:ilvl w:val="0"/>
          <w:numId w:val="9"/>
        </w:numPr>
      </w:pPr>
      <w:r>
        <w:t>Adresy WWW</w:t>
      </w:r>
    </w:p>
    <w:p w:rsidR="00E67DD7" w:rsidRDefault="00E67DD7" w:rsidP="002B4A37">
      <w:pPr>
        <w:pStyle w:val="Akapitzlist"/>
        <w:numPr>
          <w:ilvl w:val="0"/>
          <w:numId w:val="9"/>
        </w:numPr>
      </w:pPr>
      <w:r>
        <w:t>Artykuły</w:t>
      </w:r>
    </w:p>
    <w:p w:rsidR="00E67DD7" w:rsidRDefault="00E67DD7" w:rsidP="002B4A37">
      <w:pPr>
        <w:pStyle w:val="Akapitzlist"/>
        <w:numPr>
          <w:ilvl w:val="0"/>
          <w:numId w:val="9"/>
        </w:numPr>
      </w:pPr>
      <w:r>
        <w:t>Książki</w:t>
      </w:r>
    </w:p>
    <w:p w:rsidR="002B4A37" w:rsidRPr="002B4A37" w:rsidRDefault="002B4A37" w:rsidP="002B4A37"/>
    <w:p w:rsidR="002B4A37" w:rsidRPr="002B4A37" w:rsidRDefault="002B4A37" w:rsidP="002B4A37">
      <w:pPr>
        <w:pStyle w:val="Nagwek3"/>
      </w:pPr>
    </w:p>
    <w:sectPr w:rsidR="002B4A37" w:rsidRPr="002B4A37" w:rsidSect="006F57B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274" w:rsidRDefault="00947274" w:rsidP="005E0CDA">
      <w:pPr>
        <w:spacing w:after="0" w:line="240" w:lineRule="auto"/>
      </w:pPr>
      <w:r>
        <w:separator/>
      </w:r>
    </w:p>
  </w:endnote>
  <w:endnote w:type="continuationSeparator" w:id="0">
    <w:p w:rsidR="00947274" w:rsidRDefault="00947274" w:rsidP="005E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Default="005E0CDA">
    <w:pPr>
      <w:pStyle w:val="Stopka"/>
      <w:jc w:val="center"/>
    </w:pPr>
    <w:r>
      <w:t xml:space="preserve">Strona </w:t>
    </w:r>
    <w:r w:rsidR="00D05F20">
      <w:rPr>
        <w:b/>
        <w:sz w:val="24"/>
        <w:szCs w:val="24"/>
      </w:rPr>
      <w:fldChar w:fldCharType="begin"/>
    </w:r>
    <w:r>
      <w:rPr>
        <w:b/>
      </w:rPr>
      <w:instrText>PAGE</w:instrText>
    </w:r>
    <w:r w:rsidR="00D05F20">
      <w:rPr>
        <w:b/>
        <w:sz w:val="24"/>
        <w:szCs w:val="24"/>
      </w:rPr>
      <w:fldChar w:fldCharType="separate"/>
    </w:r>
    <w:r w:rsidR="00FB2855">
      <w:rPr>
        <w:b/>
        <w:noProof/>
      </w:rPr>
      <w:t>4</w:t>
    </w:r>
    <w:r w:rsidR="00D05F20">
      <w:rPr>
        <w:b/>
        <w:sz w:val="24"/>
        <w:szCs w:val="24"/>
      </w:rPr>
      <w:fldChar w:fldCharType="end"/>
    </w:r>
    <w:r>
      <w:t xml:space="preserve"> z </w:t>
    </w:r>
    <w:r w:rsidR="00D05F20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05F20">
      <w:rPr>
        <w:b/>
        <w:sz w:val="24"/>
        <w:szCs w:val="24"/>
      </w:rPr>
      <w:fldChar w:fldCharType="separate"/>
    </w:r>
    <w:r w:rsidR="00FB2855">
      <w:rPr>
        <w:b/>
        <w:noProof/>
      </w:rPr>
      <w:t>4</w:t>
    </w:r>
    <w:r w:rsidR="00D05F20">
      <w:rPr>
        <w:b/>
        <w:sz w:val="24"/>
        <w:szCs w:val="24"/>
      </w:rPr>
      <w:fldChar w:fldCharType="end"/>
    </w:r>
  </w:p>
  <w:p w:rsidR="005E0CDA" w:rsidRDefault="005E0CD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274" w:rsidRDefault="00947274" w:rsidP="005E0CDA">
      <w:pPr>
        <w:spacing w:after="0" w:line="240" w:lineRule="auto"/>
      </w:pPr>
      <w:r>
        <w:separator/>
      </w:r>
    </w:p>
  </w:footnote>
  <w:footnote w:type="continuationSeparator" w:id="0">
    <w:p w:rsidR="00947274" w:rsidRDefault="00947274" w:rsidP="005E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CDA" w:rsidRPr="005E0CDA" w:rsidRDefault="005E0CDA">
    <w:pPr>
      <w:pStyle w:val="Nagwek"/>
      <w:rPr>
        <w:sz w:val="16"/>
        <w:szCs w:val="16"/>
      </w:rPr>
    </w:pPr>
    <w:r w:rsidRPr="005E0CDA">
      <w:rPr>
        <w:sz w:val="16"/>
        <w:szCs w:val="16"/>
      </w:rPr>
      <w:t xml:space="preserve">Systemy Informacyjne </w:t>
    </w:r>
    <w:r w:rsidR="00CE60F7">
      <w:rPr>
        <w:sz w:val="16"/>
        <w:szCs w:val="16"/>
      </w:rPr>
      <w:t>w</w:t>
    </w:r>
    <w:r w:rsidR="005764C0">
      <w:rPr>
        <w:sz w:val="16"/>
        <w:szCs w:val="16"/>
      </w:rPr>
      <w:t xml:space="preserve"> Ochronie Zdrowia – semestr 2011/2012</w:t>
    </w:r>
    <w:r w:rsidRPr="005E0CDA">
      <w:rPr>
        <w:sz w:val="16"/>
        <w:szCs w:val="16"/>
      </w:rPr>
      <w:t>, studia dzienne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1BD"/>
    <w:multiLevelType w:val="hybridMultilevel"/>
    <w:tmpl w:val="2672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E40EC"/>
    <w:multiLevelType w:val="hybridMultilevel"/>
    <w:tmpl w:val="E0AA6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A2B"/>
    <w:multiLevelType w:val="hybridMultilevel"/>
    <w:tmpl w:val="24541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3409F"/>
    <w:multiLevelType w:val="hybridMultilevel"/>
    <w:tmpl w:val="9F5297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5414A"/>
    <w:multiLevelType w:val="hybridMultilevel"/>
    <w:tmpl w:val="9B848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654CF"/>
    <w:multiLevelType w:val="hybridMultilevel"/>
    <w:tmpl w:val="A712D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E7175"/>
    <w:multiLevelType w:val="hybridMultilevel"/>
    <w:tmpl w:val="D7348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12F07"/>
    <w:multiLevelType w:val="hybridMultilevel"/>
    <w:tmpl w:val="B69C2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7616B"/>
    <w:multiLevelType w:val="hybridMultilevel"/>
    <w:tmpl w:val="2D9060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E49E0"/>
    <w:multiLevelType w:val="hybridMultilevel"/>
    <w:tmpl w:val="B4268E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B6130"/>
    <w:multiLevelType w:val="hybridMultilevel"/>
    <w:tmpl w:val="54CED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2435E"/>
    <w:multiLevelType w:val="hybridMultilevel"/>
    <w:tmpl w:val="581ED20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61B"/>
    <w:rsid w:val="00114D1F"/>
    <w:rsid w:val="0016755B"/>
    <w:rsid w:val="001B3D7F"/>
    <w:rsid w:val="00225911"/>
    <w:rsid w:val="002B241F"/>
    <w:rsid w:val="002B4A37"/>
    <w:rsid w:val="00372F60"/>
    <w:rsid w:val="00461F1F"/>
    <w:rsid w:val="00475042"/>
    <w:rsid w:val="005764C0"/>
    <w:rsid w:val="0059518D"/>
    <w:rsid w:val="005E0CDA"/>
    <w:rsid w:val="00622325"/>
    <w:rsid w:val="006405A1"/>
    <w:rsid w:val="006C761B"/>
    <w:rsid w:val="006F57BA"/>
    <w:rsid w:val="008E27BF"/>
    <w:rsid w:val="00914168"/>
    <w:rsid w:val="00947274"/>
    <w:rsid w:val="00A510B6"/>
    <w:rsid w:val="00B5610A"/>
    <w:rsid w:val="00BC35C9"/>
    <w:rsid w:val="00CE60F7"/>
    <w:rsid w:val="00D05F20"/>
    <w:rsid w:val="00E67DD7"/>
    <w:rsid w:val="00F10FEE"/>
    <w:rsid w:val="00F87B07"/>
    <w:rsid w:val="00FB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57B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4A3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1F1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A3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CDA"/>
  </w:style>
  <w:style w:type="paragraph" w:styleId="Stopka">
    <w:name w:val="footer"/>
    <w:basedOn w:val="Normalny"/>
    <w:link w:val="StopkaZnak"/>
    <w:uiPriority w:val="99"/>
    <w:unhideWhenUsed/>
    <w:rsid w:val="005E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CDA"/>
  </w:style>
  <w:style w:type="table" w:styleId="Tabela-Siatka">
    <w:name w:val="Table Grid"/>
    <w:basedOn w:val="Standardowy"/>
    <w:uiPriority w:val="59"/>
    <w:rsid w:val="00461F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link w:val="Nagwek2"/>
    <w:uiPriority w:val="9"/>
    <w:rsid w:val="00461F1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ipercze">
    <w:name w:val="Hyperlink"/>
    <w:uiPriority w:val="99"/>
    <w:unhideWhenUsed/>
    <w:rsid w:val="001B3D7F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2B4A37"/>
    <w:rPr>
      <w:rFonts w:ascii="Cambria" w:eastAsia="Times New Roman" w:hAnsi="Cambria" w:cs="Times New Roman"/>
      <w:b/>
      <w:bCs/>
      <w:color w:val="4F81BD"/>
    </w:rPr>
  </w:style>
  <w:style w:type="character" w:customStyle="1" w:styleId="Nagwek1Znak">
    <w:name w:val="Nagłówek 1 Znak"/>
    <w:link w:val="Nagwek1"/>
    <w:uiPriority w:val="9"/>
    <w:rsid w:val="002B4A3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zodstpw">
    <w:name w:val="No Spacing"/>
    <w:link w:val="BezodstpwZnak"/>
    <w:uiPriority w:val="1"/>
    <w:qFormat/>
    <w:rsid w:val="002B4A37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link w:val="Bezodstpw"/>
    <w:uiPriority w:val="1"/>
    <w:rsid w:val="002B4A37"/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A37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2B4A37"/>
    <w:rPr>
      <w:color w:val="808080"/>
    </w:rPr>
  </w:style>
  <w:style w:type="paragraph" w:styleId="Akapitzlist">
    <w:name w:val="List Paragraph"/>
    <w:basedOn w:val="Normalny"/>
    <w:uiPriority w:val="34"/>
    <w:qFormat/>
    <w:rsid w:val="002B4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jciech.kuc@10g.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aminski.tomasz.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ciu\AppData\Local\Temp\2012_SIwOZ_ReportTemplat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2012_SIwOZ_ReportTemplate.dotx</Template>
  <TotalTime>6</TotalTime>
  <Pages>4</Pages>
  <Words>500</Words>
  <Characters>3003</Characters>
  <Application>Microsoft Office Word</Application>
  <DocSecurity>0</DocSecurity>
  <Lines>25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10</vt:i4>
      </vt:variant>
    </vt:vector>
  </HeadingPairs>
  <TitlesOfParts>
    <vt:vector size="11" baseType="lpstr">
      <vt:lpstr/>
      <vt:lpstr/>
      <vt:lpstr/>
      <vt:lpstr>Opis projektu</vt:lpstr>
      <vt:lpstr>Funkcjonalność projektu</vt:lpstr>
      <vt:lpstr/>
      <vt:lpstr>Koncepcja realizacji</vt:lpstr>
      <vt:lpstr>Zastosowane technologie</vt:lpstr>
      <vt:lpstr>Dokumentacja techniczna </vt:lpstr>
      <vt:lpstr>Materiały źródłowe</vt:lpstr>
      <vt:lpstr>        </vt:lpstr>
    </vt:vector>
  </TitlesOfParts>
  <Company>PP, IIn</Company>
  <LinksUpToDate>false</LinksUpToDate>
  <CharactersWithSpaces>3497</CharactersWithSpaces>
  <SharedDoc>false</SharedDoc>
  <HLinks>
    <vt:vector size="12" baseType="variant">
      <vt:variant>
        <vt:i4>7077983</vt:i4>
      </vt:variant>
      <vt:variant>
        <vt:i4>3</vt:i4>
      </vt:variant>
      <vt:variant>
        <vt:i4>0</vt:i4>
      </vt:variant>
      <vt:variant>
        <vt:i4>5</vt:i4>
      </vt:variant>
      <vt:variant>
        <vt:lpwstr>mailto:nk@interia.pl</vt:lpwstr>
      </vt:variant>
      <vt:variant>
        <vt:lpwstr/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mailto:jan.kowalski@onet.pl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Kuciu</dc:creator>
  <cp:lastModifiedBy>Kuciu</cp:lastModifiedBy>
  <cp:revision>3</cp:revision>
  <dcterms:created xsi:type="dcterms:W3CDTF">2012-04-07T17:39:00Z</dcterms:created>
  <dcterms:modified xsi:type="dcterms:W3CDTF">2012-04-10T20:34:00Z</dcterms:modified>
</cp:coreProperties>
</file>