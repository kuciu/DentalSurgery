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29" w:type="dxa"/>
        <w:tblLook w:val="04A0"/>
      </w:tblPr>
      <w:tblGrid>
        <w:gridCol w:w="1384"/>
        <w:gridCol w:w="6945"/>
      </w:tblGrid>
      <w:tr w:rsidR="00461F1F" w:rsidRPr="002B241F" w:rsidTr="002B241F">
        <w:tc>
          <w:tcPr>
            <w:tcW w:w="1384" w:type="dxa"/>
            <w:shd w:val="clear" w:color="auto" w:fill="auto"/>
            <w:vAlign w:val="bottom"/>
          </w:tcPr>
          <w:p w:rsidR="00461F1F" w:rsidRPr="002B241F" w:rsidRDefault="00461F1F" w:rsidP="002B241F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2B241F">
              <w:rPr>
                <w:b/>
                <w:sz w:val="16"/>
                <w:szCs w:val="16"/>
              </w:rPr>
              <w:t>Nazwa projektu:</w:t>
            </w:r>
          </w:p>
        </w:tc>
        <w:tc>
          <w:tcPr>
            <w:tcW w:w="6945" w:type="dxa"/>
            <w:shd w:val="clear" w:color="auto" w:fill="auto"/>
          </w:tcPr>
          <w:p w:rsidR="00461F1F" w:rsidRPr="002B241F" w:rsidRDefault="003A0DA0" w:rsidP="00225911">
            <w:pPr>
              <w:pStyle w:val="Nagwek2"/>
              <w:spacing w:line="240" w:lineRule="auto"/>
            </w:pPr>
            <w:r>
              <w:t>System obsługi gabinetu stomatologicznego</w:t>
            </w:r>
          </w:p>
        </w:tc>
      </w:tr>
    </w:tbl>
    <w:p w:rsidR="001B3D7F" w:rsidRDefault="001B3D7F"/>
    <w:tbl>
      <w:tblPr>
        <w:tblW w:w="8896" w:type="dxa"/>
        <w:tblLook w:val="04A0"/>
      </w:tblPr>
      <w:tblGrid>
        <w:gridCol w:w="816"/>
        <w:gridCol w:w="3113"/>
        <w:gridCol w:w="1012"/>
        <w:gridCol w:w="840"/>
        <w:gridCol w:w="3115"/>
      </w:tblGrid>
      <w:tr w:rsidR="001B3D7F" w:rsidRPr="002B241F" w:rsidTr="002B241F">
        <w:tc>
          <w:tcPr>
            <w:tcW w:w="8896" w:type="dxa"/>
            <w:gridSpan w:val="5"/>
            <w:shd w:val="clear" w:color="auto" w:fill="auto"/>
            <w:vAlign w:val="bottom"/>
          </w:tcPr>
          <w:p w:rsidR="002B4A37" w:rsidRPr="002B241F" w:rsidRDefault="00F477F6" w:rsidP="00F477F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Autorzy specyfikacji</w:t>
            </w:r>
            <w:r w:rsidR="001B3D7F" w:rsidRPr="002B241F">
              <w:rPr>
                <w:b/>
                <w:sz w:val="16"/>
                <w:szCs w:val="16"/>
              </w:rPr>
              <w:t>:</w:t>
            </w:r>
          </w:p>
        </w:tc>
      </w:tr>
      <w:tr w:rsidR="002B4A37" w:rsidRPr="002B241F" w:rsidTr="002B241F">
        <w:tc>
          <w:tcPr>
            <w:tcW w:w="8896" w:type="dxa"/>
            <w:gridSpan w:val="5"/>
            <w:shd w:val="clear" w:color="auto" w:fill="auto"/>
            <w:vAlign w:val="bottom"/>
          </w:tcPr>
          <w:p w:rsidR="002B4A37" w:rsidRPr="002B241F" w:rsidRDefault="002B4A37" w:rsidP="002B241F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</w:tr>
      <w:tr w:rsidR="00CE60F7" w:rsidRPr="002B241F" w:rsidTr="000D03A2">
        <w:tc>
          <w:tcPr>
            <w:tcW w:w="816" w:type="dxa"/>
            <w:shd w:val="clear" w:color="auto" w:fill="auto"/>
            <w:vAlign w:val="bottom"/>
          </w:tcPr>
          <w:p w:rsidR="002B4A37" w:rsidRPr="002B241F" w:rsidRDefault="002B4A37" w:rsidP="002B241F">
            <w:pPr>
              <w:spacing w:after="0" w:line="240" w:lineRule="auto"/>
              <w:jc w:val="right"/>
              <w:rPr>
                <w:b/>
                <w:i/>
                <w:sz w:val="16"/>
                <w:szCs w:val="16"/>
              </w:rPr>
            </w:pP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imię i nazwisko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nr indeksu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grupa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adres email</w:t>
            </w:r>
          </w:p>
        </w:tc>
      </w:tr>
      <w:tr w:rsidR="000D03A2" w:rsidRPr="002B241F" w:rsidTr="000D03A2">
        <w:tc>
          <w:tcPr>
            <w:tcW w:w="816" w:type="dxa"/>
            <w:shd w:val="clear" w:color="auto" w:fill="auto"/>
            <w:vAlign w:val="bottom"/>
          </w:tcPr>
          <w:p w:rsidR="000D03A2" w:rsidRPr="002B241F" w:rsidRDefault="000D03A2" w:rsidP="002B241F">
            <w:pPr>
              <w:spacing w:after="0"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auto"/>
          </w:tcPr>
          <w:p w:rsidR="000D03A2" w:rsidRPr="002B241F" w:rsidRDefault="000D03A2" w:rsidP="00F24574">
            <w:pPr>
              <w:spacing w:after="0" w:line="240" w:lineRule="auto"/>
            </w:pPr>
            <w:r>
              <w:t>Tomasz Kamiński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auto"/>
          </w:tcPr>
          <w:p w:rsidR="000D03A2" w:rsidRPr="002B241F" w:rsidRDefault="000D03A2" w:rsidP="00F24574">
            <w:pPr>
              <w:spacing w:after="0" w:line="240" w:lineRule="auto"/>
            </w:pPr>
            <w:r>
              <w:t>Inf84817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</w:tcPr>
          <w:p w:rsidR="000D03A2" w:rsidRPr="002B241F" w:rsidRDefault="000D03A2" w:rsidP="00F24574">
            <w:pPr>
              <w:spacing w:after="0" w:line="240" w:lineRule="auto"/>
            </w:pPr>
            <w:r>
              <w:t>Sr1510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auto"/>
          </w:tcPr>
          <w:p w:rsidR="000D03A2" w:rsidRPr="002B241F" w:rsidRDefault="00B93DAD" w:rsidP="00F24574">
            <w:pPr>
              <w:spacing w:after="0" w:line="240" w:lineRule="auto"/>
            </w:pPr>
            <w:hyperlink r:id="rId7" w:history="1">
              <w:r w:rsidR="000D03A2" w:rsidRPr="003A0DA0">
                <w:rPr>
                  <w:rStyle w:val="Hipercze"/>
                </w:rPr>
                <w:t>kaminski.tomasz.a@gmail.com</w:t>
              </w:r>
            </w:hyperlink>
          </w:p>
        </w:tc>
      </w:tr>
      <w:tr w:rsidR="000D03A2" w:rsidRPr="002B241F" w:rsidTr="000D03A2">
        <w:tc>
          <w:tcPr>
            <w:tcW w:w="816" w:type="dxa"/>
            <w:shd w:val="clear" w:color="auto" w:fill="auto"/>
          </w:tcPr>
          <w:p w:rsidR="000D03A2" w:rsidRPr="002B241F" w:rsidRDefault="000D03A2" w:rsidP="002B241F">
            <w:pPr>
              <w:spacing w:after="0" w:line="240" w:lineRule="auto"/>
            </w:pP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auto"/>
          </w:tcPr>
          <w:p w:rsidR="000D03A2" w:rsidRPr="002B241F" w:rsidRDefault="000D03A2" w:rsidP="00F24574">
            <w:pPr>
              <w:spacing w:after="0" w:line="240" w:lineRule="auto"/>
            </w:pPr>
            <w:r>
              <w:t>Wojciech Kuć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auto"/>
          </w:tcPr>
          <w:p w:rsidR="000D03A2" w:rsidRPr="002B241F" w:rsidRDefault="000D03A2" w:rsidP="00F24574">
            <w:pPr>
              <w:spacing w:after="0" w:line="240" w:lineRule="auto"/>
            </w:pPr>
            <w:r w:rsidRPr="002B241F">
              <w:t>Inf</w:t>
            </w:r>
            <w:r>
              <w:t>84834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</w:tcPr>
          <w:p w:rsidR="000D03A2" w:rsidRPr="002B241F" w:rsidRDefault="000D03A2" w:rsidP="00F24574">
            <w:pPr>
              <w:spacing w:after="0" w:line="240" w:lineRule="auto"/>
            </w:pPr>
            <w:r w:rsidRPr="002B241F">
              <w:t>Sr</w:t>
            </w:r>
            <w:r>
              <w:t>1510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auto"/>
          </w:tcPr>
          <w:p w:rsidR="000D03A2" w:rsidRPr="002B241F" w:rsidRDefault="00B93DAD" w:rsidP="00F24574">
            <w:pPr>
              <w:spacing w:after="0" w:line="240" w:lineRule="auto"/>
            </w:pPr>
            <w:hyperlink r:id="rId8" w:history="1">
              <w:r w:rsidR="000D03A2" w:rsidRPr="003832B8">
                <w:rPr>
                  <w:rStyle w:val="Hipercze"/>
                </w:rPr>
                <w:t>wojciech.kuc@10g.pl</w:t>
              </w:r>
            </w:hyperlink>
          </w:p>
        </w:tc>
      </w:tr>
    </w:tbl>
    <w:p w:rsidR="000D03A2" w:rsidRDefault="00CE60F7" w:rsidP="000D03A2">
      <w:pPr>
        <w:pStyle w:val="Nagwek1"/>
      </w:pPr>
      <w:bookmarkStart w:id="0" w:name="_GoBack"/>
      <w:bookmarkEnd w:id="0"/>
      <w:r>
        <w:t>Opis projektu</w:t>
      </w:r>
    </w:p>
    <w:p w:rsidR="008173A8" w:rsidRDefault="008173A8" w:rsidP="008173A8">
      <w:r>
        <w:t>Celem projektu jest stworzenie aplikacji – systemu do obsługi gabinetu stomatologicznego.</w:t>
      </w:r>
      <w:r w:rsidR="00226264">
        <w:t xml:space="preserve"> </w:t>
      </w:r>
      <w:r>
        <w:t xml:space="preserve">Główną ideą aplikacji i jej podstawowym założeniem jest </w:t>
      </w:r>
      <w:r w:rsidR="00226264">
        <w:t xml:space="preserve">stworzenie elektronicznej wersji </w:t>
      </w:r>
      <w:r>
        <w:t>kartoteki pacjentów, która obecnie w większości gabinetów stomatologicznych przechowywana jest</w:t>
      </w:r>
      <w:r w:rsidR="00226264">
        <w:t xml:space="preserve"> </w:t>
      </w:r>
      <w:r>
        <w:t>w</w:t>
      </w:r>
      <w:r w:rsidR="00226264">
        <w:t> </w:t>
      </w:r>
      <w:r>
        <w:t>tradycyjnej, papierowej formie. Projektowi przyświeca zatem cel zinformatyzowania gabinetu</w:t>
      </w:r>
      <w:r w:rsidR="00226264">
        <w:t xml:space="preserve"> stomatologicznego i </w:t>
      </w:r>
      <w:r>
        <w:t>ułatwienia dentyście lub jego asystentce pracy.</w:t>
      </w:r>
    </w:p>
    <w:p w:rsidR="002B4A37" w:rsidRDefault="001F50F3" w:rsidP="00590CF0">
      <w:r>
        <w:t>Projektowany system</w:t>
      </w:r>
      <w:r w:rsidR="00226264">
        <w:t xml:space="preserve"> </w:t>
      </w:r>
      <w:r>
        <w:t xml:space="preserve">wg założeń autorów ma skupiać się przede wszystkim na modelowaniu kartoteki pacjentów, ewidencji stanu ich uzębienia w czasie, w tym przebytych chorób związanych z poszczególnymi zębami i podjętych przez stomatologa działań zmierzających do wyleczenia pacjenta. Mniejszy nacisk zostanie położony na prowadzenie terminarza spotkań i pomoc przy planowaniu wizyt. </w:t>
      </w:r>
      <w:r w:rsidR="005764C0">
        <w:br w:type="page"/>
      </w:r>
      <w:r w:rsidR="002B4A37">
        <w:lastRenderedPageBreak/>
        <w:t>Funkcjonalność projektu</w:t>
      </w:r>
    </w:p>
    <w:p w:rsidR="00914168" w:rsidRPr="00914168" w:rsidRDefault="00914168" w:rsidP="00914168">
      <w:r>
        <w:t xml:space="preserve">Spis </w:t>
      </w:r>
      <w:r w:rsidR="00F477F6">
        <w:t>wymaganych</w:t>
      </w:r>
      <w:r>
        <w:t xml:space="preserve"> funkcjonalności</w:t>
      </w:r>
      <w:r w:rsidR="00F87B07">
        <w:t xml:space="preserve"> z podziałem na obowiązkowe</w:t>
      </w:r>
      <w:r w:rsidR="005764C0">
        <w:t xml:space="preserve"> (min. 10)</w:t>
      </w:r>
      <w:r w:rsidR="00F87B07">
        <w:t xml:space="preserve"> i opcjonalne</w:t>
      </w:r>
      <w:r w:rsidR="005764C0">
        <w:t xml:space="preserve"> (min. 5).</w:t>
      </w:r>
    </w:p>
    <w:tbl>
      <w:tblPr>
        <w:tblW w:w="8823" w:type="dxa"/>
        <w:tblInd w:w="108" w:type="dxa"/>
        <w:tblLayout w:type="fixed"/>
        <w:tblLook w:val="04A0"/>
      </w:tblPr>
      <w:tblGrid>
        <w:gridCol w:w="426"/>
        <w:gridCol w:w="5593"/>
        <w:gridCol w:w="1386"/>
        <w:gridCol w:w="1418"/>
      </w:tblGrid>
      <w:tr w:rsidR="00CE60F7" w:rsidRPr="002B241F" w:rsidTr="005764C0">
        <w:tc>
          <w:tcPr>
            <w:tcW w:w="426" w:type="dxa"/>
            <w:tcBorders>
              <w:bottom w:val="single" w:sz="4" w:space="0" w:color="auto"/>
            </w:tcBorders>
          </w:tcPr>
          <w:p w:rsidR="00CE60F7" w:rsidRDefault="00CE60F7" w:rsidP="005764C0">
            <w:pPr>
              <w:spacing w:after="0" w:line="240" w:lineRule="auto"/>
              <w:jc w:val="right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</w:tcPr>
          <w:p w:rsidR="00CE60F7" w:rsidRPr="002B241F" w:rsidRDefault="00CE60F7" w:rsidP="00225911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Opis funkcjonalności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</w:tcPr>
          <w:p w:rsidR="00CE60F7" w:rsidRPr="002B241F" w:rsidRDefault="00CE60F7" w:rsidP="00CE60F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CE60F7" w:rsidRPr="002B241F" w:rsidRDefault="00CE60F7" w:rsidP="00A510B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Status</w:t>
            </w:r>
          </w:p>
        </w:tc>
      </w:tr>
      <w:tr w:rsidR="00CE60F7" w:rsidRPr="00CE60F7" w:rsidTr="005764C0">
        <w:trPr>
          <w:trHeight w:val="340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CE60F7" w:rsidRPr="00CE60F7" w:rsidRDefault="00CE60F7" w:rsidP="005764C0">
            <w:pPr>
              <w:spacing w:after="0" w:line="240" w:lineRule="auto"/>
              <w:jc w:val="right"/>
              <w:rPr>
                <w:sz w:val="20"/>
              </w:rPr>
            </w:pPr>
            <w:r w:rsidRPr="00CE60F7">
              <w:rPr>
                <w:sz w:val="20"/>
              </w:rPr>
              <w:t>1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60F7" w:rsidRPr="00CE60F7" w:rsidRDefault="00CE60F7" w:rsidP="00590CF0">
            <w:pPr>
              <w:spacing w:after="0" w:line="240" w:lineRule="auto"/>
              <w:rPr>
                <w:sz w:val="20"/>
              </w:rPr>
            </w:pPr>
            <w:r w:rsidRPr="00CE60F7">
              <w:rPr>
                <w:sz w:val="20"/>
              </w:rPr>
              <w:t>Do</w:t>
            </w:r>
            <w:r w:rsidR="000D03A2">
              <w:rPr>
                <w:sz w:val="20"/>
              </w:rPr>
              <w:t>dawanie</w:t>
            </w:r>
            <w:r w:rsidR="00590CF0">
              <w:rPr>
                <w:sz w:val="20"/>
              </w:rPr>
              <w:t xml:space="preserve"> nowych pacjentów</w:t>
            </w:r>
            <w:r w:rsidR="000D03A2">
              <w:rPr>
                <w:sz w:val="20"/>
              </w:rPr>
              <w:t xml:space="preserve">, usuwanie </w:t>
            </w:r>
            <w:r w:rsidR="00590CF0">
              <w:rPr>
                <w:sz w:val="20"/>
              </w:rPr>
              <w:t>istniejących pacjentów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60F7" w:rsidRPr="00CE60F7" w:rsidRDefault="00914168" w:rsidP="00CE60F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60F7" w:rsidRPr="00CE60F7" w:rsidRDefault="00CE60F7" w:rsidP="00CE60F7">
            <w:pPr>
              <w:spacing w:after="0" w:line="240" w:lineRule="auto"/>
              <w:rPr>
                <w:sz w:val="20"/>
              </w:rPr>
            </w:pPr>
          </w:p>
        </w:tc>
      </w:tr>
      <w:tr w:rsidR="00CE60F7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60F7" w:rsidRPr="00CE60F7" w:rsidRDefault="00CE60F7" w:rsidP="005764C0">
            <w:pPr>
              <w:spacing w:after="0" w:line="240" w:lineRule="auto"/>
              <w:jc w:val="right"/>
              <w:rPr>
                <w:sz w:val="20"/>
              </w:rPr>
            </w:pPr>
            <w:r w:rsidRPr="00CE60F7">
              <w:rPr>
                <w:sz w:val="20"/>
              </w:rPr>
              <w:t>2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60F7" w:rsidRPr="00CE60F7" w:rsidRDefault="00590CF0" w:rsidP="00590CF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Edycja  danych personalnych pacjentów (imię, nazwisko, PESEL, etc.)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60F7" w:rsidRPr="00CE60F7" w:rsidRDefault="005764C0" w:rsidP="00CE60F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60F7" w:rsidRPr="00CE60F7" w:rsidRDefault="00CE60F7" w:rsidP="00CE60F7">
            <w:pPr>
              <w:spacing w:after="0" w:line="240" w:lineRule="auto"/>
              <w:rPr>
                <w:sz w:val="20"/>
              </w:rPr>
            </w:pPr>
          </w:p>
        </w:tc>
      </w:tr>
      <w:tr w:rsidR="00CE60F7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60F7" w:rsidRPr="00CE60F7" w:rsidRDefault="00CE60F7" w:rsidP="005764C0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60F7" w:rsidRPr="00CE60F7" w:rsidRDefault="00E01FE4" w:rsidP="00E01F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Dodawanie</w:t>
            </w:r>
            <w:r w:rsidR="00742B98">
              <w:rPr>
                <w:sz w:val="20"/>
              </w:rPr>
              <w:t xml:space="preserve"> danych o </w:t>
            </w:r>
            <w:r>
              <w:rPr>
                <w:sz w:val="20"/>
              </w:rPr>
              <w:t>odbytych wizytach danego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60F7" w:rsidRPr="00CE60F7" w:rsidRDefault="005764C0" w:rsidP="00CE60F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60F7" w:rsidRPr="00CE60F7" w:rsidRDefault="00CE60F7" w:rsidP="00CE60F7">
            <w:pPr>
              <w:spacing w:after="0" w:line="240" w:lineRule="auto"/>
              <w:rPr>
                <w:sz w:val="20"/>
              </w:rPr>
            </w:pPr>
          </w:p>
        </w:tc>
      </w:tr>
      <w:tr w:rsidR="005764C0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64C0" w:rsidRDefault="005764C0" w:rsidP="005764C0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64C0" w:rsidRPr="00CE60F7" w:rsidRDefault="00E01FE4" w:rsidP="00590CF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Przeglądanie historii wizyt danego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64C0" w:rsidRPr="00CE60F7" w:rsidRDefault="005764C0" w:rsidP="00CE60F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64C0" w:rsidRPr="00CE60F7" w:rsidRDefault="005764C0" w:rsidP="00CE60F7">
            <w:pPr>
              <w:spacing w:after="0" w:line="240" w:lineRule="auto"/>
              <w:rPr>
                <w:sz w:val="20"/>
              </w:rPr>
            </w:pPr>
          </w:p>
        </w:tc>
      </w:tr>
      <w:tr w:rsidR="00E01FE4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1FE4" w:rsidRDefault="00E01FE4" w:rsidP="005764C0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806B8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Nanoszenie informacji o stanie poszczególnych zębów na graficznej mapie uzębienia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CE60F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CE60F7">
            <w:pPr>
              <w:spacing w:after="0" w:line="240" w:lineRule="auto"/>
              <w:rPr>
                <w:sz w:val="20"/>
              </w:rPr>
            </w:pPr>
          </w:p>
        </w:tc>
      </w:tr>
      <w:tr w:rsidR="00E01FE4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1FE4" w:rsidRDefault="00E01FE4" w:rsidP="005764C0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E01F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Przeglądanie historii stanu poszczególnych zębów danego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CE60F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CE60F7">
            <w:pPr>
              <w:spacing w:after="0" w:line="240" w:lineRule="auto"/>
              <w:rPr>
                <w:sz w:val="20"/>
              </w:rPr>
            </w:pPr>
          </w:p>
        </w:tc>
      </w:tr>
      <w:tr w:rsidR="00E01FE4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1FE4" w:rsidRDefault="00E01FE4" w:rsidP="005764C0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647300" w:rsidP="00742B98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Edycja listy dostępnych operacji związanych z uzębieniem, w tym możliwość ustalenia ceny poszczególnych operacji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CE60F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CE60F7">
            <w:pPr>
              <w:spacing w:after="0" w:line="240" w:lineRule="auto"/>
              <w:rPr>
                <w:sz w:val="20"/>
              </w:rPr>
            </w:pPr>
          </w:p>
        </w:tc>
      </w:tr>
      <w:tr w:rsidR="00E01FE4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1FE4" w:rsidRDefault="00E01FE4" w:rsidP="005764C0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647300" w:rsidP="0064730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Wycena wizyty na podstawie operacji, które zostały podczas niej wykonane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CE60F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CE60F7">
            <w:pPr>
              <w:spacing w:after="0" w:line="240" w:lineRule="auto"/>
              <w:rPr>
                <w:sz w:val="20"/>
              </w:rPr>
            </w:pPr>
          </w:p>
        </w:tc>
      </w:tr>
      <w:tr w:rsidR="00E01FE4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1FE4" w:rsidRDefault="00E01FE4" w:rsidP="005764C0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225911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Załączanie do ewidencji wizyt dodatkowych dokumentów, np. zdjęć rentgenowskich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CE60F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CE60F7">
            <w:pPr>
              <w:spacing w:after="0" w:line="240" w:lineRule="auto"/>
              <w:rPr>
                <w:sz w:val="20"/>
              </w:rPr>
            </w:pPr>
          </w:p>
        </w:tc>
      </w:tr>
      <w:tr w:rsidR="00E01FE4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1FE4" w:rsidRDefault="00E01FE4" w:rsidP="005764C0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E01FE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Możliwość wydruku poszczególnych dokumentów wchodzących w skład kartoteki (dane pacjenta, historia stanu uzębienia) 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Default="00E01FE4" w:rsidP="00CE60F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CE60F7">
            <w:pPr>
              <w:spacing w:after="0" w:line="240" w:lineRule="auto"/>
              <w:rPr>
                <w:sz w:val="20"/>
              </w:rPr>
            </w:pPr>
          </w:p>
        </w:tc>
      </w:tr>
      <w:tr w:rsidR="00E01FE4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1FE4" w:rsidRDefault="00E01FE4" w:rsidP="005764C0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647300" w:rsidP="0064730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Prowadzenie kalendarza wizyt: dodawanie przez lekarza nowej wizyty opisanej datą, godziną oraz umówionym pacjentem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Default="00E01FE4" w:rsidP="00CE60F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CE60F7">
            <w:pPr>
              <w:spacing w:after="0" w:line="240" w:lineRule="auto"/>
              <w:rPr>
                <w:sz w:val="20"/>
              </w:rPr>
            </w:pPr>
          </w:p>
        </w:tc>
      </w:tr>
      <w:tr w:rsidR="00E01FE4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1FE4" w:rsidRDefault="00E01FE4" w:rsidP="005764C0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647300" w:rsidP="0064730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Sprawdzanie terminu wizyt przez pacjenta, w tym możliwość umawiania w danym terminie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Default="00E01FE4" w:rsidP="00CE60F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CE60F7">
            <w:pPr>
              <w:spacing w:after="0" w:line="240" w:lineRule="auto"/>
              <w:rPr>
                <w:sz w:val="20"/>
              </w:rPr>
            </w:pPr>
          </w:p>
        </w:tc>
      </w:tr>
      <w:tr w:rsidR="00E01FE4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1FE4" w:rsidRDefault="00E01FE4" w:rsidP="005764C0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647300" w:rsidP="00225911">
            <w:pPr>
              <w:spacing w:after="0" w:line="240" w:lineRule="auto"/>
              <w:rPr>
                <w:sz w:val="20"/>
              </w:rPr>
            </w:pPr>
            <w:r w:rsidRPr="00647300">
              <w:rPr>
                <w:sz w:val="20"/>
              </w:rPr>
              <w:t>Przechowywanie zewnętrznych plików w kartotece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Default="00E01FE4" w:rsidP="00CE60F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CE60F7">
            <w:pPr>
              <w:spacing w:after="0" w:line="240" w:lineRule="auto"/>
              <w:rPr>
                <w:sz w:val="20"/>
              </w:rPr>
            </w:pPr>
          </w:p>
        </w:tc>
      </w:tr>
      <w:tr w:rsidR="00E01FE4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1FE4" w:rsidRDefault="00E01FE4" w:rsidP="005764C0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647300" w:rsidP="00225911">
            <w:pPr>
              <w:spacing w:after="0" w:line="240" w:lineRule="auto"/>
              <w:rPr>
                <w:sz w:val="20"/>
              </w:rPr>
            </w:pPr>
            <w:r w:rsidRPr="00647300">
              <w:rPr>
                <w:sz w:val="20"/>
              </w:rPr>
              <w:t>Zarządzanie użytkownikami systemu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Default="00E01FE4" w:rsidP="00CE60F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CE60F7">
            <w:pPr>
              <w:spacing w:after="0" w:line="240" w:lineRule="auto"/>
              <w:rPr>
                <w:sz w:val="20"/>
              </w:rPr>
            </w:pPr>
          </w:p>
        </w:tc>
      </w:tr>
      <w:tr w:rsidR="00E01FE4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1FE4" w:rsidRDefault="00E01FE4" w:rsidP="005764C0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647300" w:rsidP="0064730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Obsługa wielu lekarzy, w tym możliwość przypisania pacjenta do jednego lub wielu z nich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Default="00E01FE4" w:rsidP="00CE60F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1FE4" w:rsidRPr="00CE60F7" w:rsidRDefault="00E01FE4" w:rsidP="00CE60F7">
            <w:pPr>
              <w:spacing w:after="0" w:line="240" w:lineRule="auto"/>
              <w:rPr>
                <w:sz w:val="20"/>
              </w:rPr>
            </w:pPr>
          </w:p>
        </w:tc>
      </w:tr>
    </w:tbl>
    <w:p w:rsidR="00F477F6" w:rsidRDefault="00F477F6" w:rsidP="002B4A37">
      <w:pPr>
        <w:pStyle w:val="Nagwek1"/>
      </w:pPr>
    </w:p>
    <w:p w:rsidR="00F477F6" w:rsidRDefault="00F477F6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:rsidR="002B4A37" w:rsidRDefault="002B4A37" w:rsidP="000D6660">
      <w:pPr>
        <w:pStyle w:val="Nagwek1"/>
      </w:pPr>
      <w:r>
        <w:lastRenderedPageBreak/>
        <w:t>Koncepcja realizacji</w:t>
      </w:r>
    </w:p>
    <w:p w:rsidR="000D6660" w:rsidRDefault="007D5BDB" w:rsidP="00CE60F7">
      <w:pPr>
        <w:pStyle w:val="Akapitzlist"/>
        <w:ind w:left="0"/>
      </w:pPr>
      <w:r>
        <w:t xml:space="preserve">Projekt w zamierzeniu ma stanowić aplikację webową. Docelowo klient będzie korzystał z przeglądarki internetowej, ale aplikacja powinna umożliwić w przyszłości realizację strony klienckiej na platformach mobilnych (tablety, </w:t>
      </w:r>
      <w:proofErr w:type="spellStart"/>
      <w:r>
        <w:t>smartfony</w:t>
      </w:r>
      <w:proofErr w:type="spellEnd"/>
      <w:r>
        <w:t>).</w:t>
      </w:r>
    </w:p>
    <w:p w:rsidR="000D6660" w:rsidRDefault="007D5BDB" w:rsidP="00CE60F7">
      <w:pPr>
        <w:pStyle w:val="Akapitzlist"/>
        <w:ind w:left="0"/>
      </w:pPr>
      <w:r>
        <w:t xml:space="preserve">Aplikacja zostanie zrealizowana w technologii Java/J2EE z wykorzystaniem </w:t>
      </w:r>
      <w:proofErr w:type="spellStart"/>
      <w:r>
        <w:t>frameworków</w:t>
      </w:r>
      <w:proofErr w:type="spellEnd"/>
      <w:r>
        <w:t xml:space="preserve"> Spring oraz </w:t>
      </w:r>
      <w:proofErr w:type="spellStart"/>
      <w:r>
        <w:t>Hibernate</w:t>
      </w:r>
      <w:proofErr w:type="spellEnd"/>
      <w:r w:rsidR="005C541F">
        <w:t xml:space="preserve"> w warstwie modelu i dostępu do bazy danych. Do realizacji warstwy widoku zostanie użyta biblioteka </w:t>
      </w:r>
      <w:proofErr w:type="spellStart"/>
      <w:r w:rsidR="005C541F">
        <w:t>Struts</w:t>
      </w:r>
      <w:proofErr w:type="spellEnd"/>
      <w:r w:rsidR="005C541F">
        <w:t xml:space="preserve"> bądź Spring MVC (do ustalenia)</w:t>
      </w:r>
      <w:r>
        <w:t xml:space="preserve">. Po stronie serwera znajdować się będzie baza danych, przechowująca </w:t>
      </w:r>
      <w:r w:rsidR="005C541F">
        <w:t>dane wprowadzane</w:t>
      </w:r>
      <w:r>
        <w:t xml:space="preserve"> przez lekarza; wybrano </w:t>
      </w:r>
      <w:proofErr w:type="spellStart"/>
      <w:r>
        <w:t>MySQL</w:t>
      </w:r>
      <w:proofErr w:type="spellEnd"/>
      <w:r>
        <w:t xml:space="preserve"> z silnikiem </w:t>
      </w:r>
      <w:proofErr w:type="spellStart"/>
      <w:r>
        <w:t>InnoDB</w:t>
      </w:r>
      <w:proofErr w:type="spellEnd"/>
      <w:r>
        <w:t>, rozwijaną przez firmę Oracle.</w:t>
      </w:r>
      <w:r w:rsidR="005C541F">
        <w:t xml:space="preserve"> </w:t>
      </w:r>
    </w:p>
    <w:p w:rsidR="005C541F" w:rsidRDefault="005C541F" w:rsidP="00CE60F7">
      <w:pPr>
        <w:pStyle w:val="Akapitzlist"/>
        <w:ind w:left="0"/>
      </w:pPr>
      <w:r>
        <w:t xml:space="preserve">Po stronie klienta użyte zostaną technologie HTML/CSS, </w:t>
      </w:r>
      <w:proofErr w:type="spellStart"/>
      <w:r>
        <w:t>jQuery</w:t>
      </w:r>
      <w:proofErr w:type="spellEnd"/>
      <w:r>
        <w:t>.</w:t>
      </w:r>
      <w:r w:rsidR="000D6660">
        <w:t xml:space="preserve"> </w:t>
      </w:r>
      <w:r>
        <w:t xml:space="preserve">Dane będą wprowadzane przez lekarza za pomocą formularzy HTML. Ich walidacja będzie zrealizowana po stronie zarówno serwera </w:t>
      </w:r>
      <w:r w:rsidR="000D6660">
        <w:t xml:space="preserve">(ograniczenia </w:t>
      </w:r>
      <w:proofErr w:type="spellStart"/>
      <w:r w:rsidR="000D6660">
        <w:t>integralnościowe</w:t>
      </w:r>
      <w:proofErr w:type="spellEnd"/>
      <w:r w:rsidR="000D6660">
        <w:t xml:space="preserve">, zgodność z modelem) </w:t>
      </w:r>
      <w:r>
        <w:t>jak i przeglądarki</w:t>
      </w:r>
      <w:r w:rsidR="000D6660">
        <w:t xml:space="preserve"> (sprawdzanie błędów syntaktycznych, np. ilość cyfr w </w:t>
      </w:r>
      <w:proofErr w:type="spellStart"/>
      <w:r w:rsidR="000D6660">
        <w:t>PESELu</w:t>
      </w:r>
      <w:proofErr w:type="spellEnd"/>
      <w:r w:rsidR="000D6660">
        <w:t>)</w:t>
      </w:r>
      <w:r>
        <w:t>.</w:t>
      </w:r>
    </w:p>
    <w:p w:rsidR="00F477F6" w:rsidRPr="000D6660" w:rsidRDefault="0012613D" w:rsidP="000D6660">
      <w:pPr>
        <w:pStyle w:val="Akapitzlist"/>
        <w:ind w:left="0"/>
      </w:pPr>
      <w:r>
        <w:t xml:space="preserve">Do implementacji mapy uzębienia najprawdopodobniej zostanie </w:t>
      </w:r>
      <w:r w:rsidR="000D6660">
        <w:t xml:space="preserve">użyty element mapy HTML. Układ uzębienia będzie zapisany w notacji </w:t>
      </w:r>
      <w:r w:rsidR="000D6660" w:rsidRPr="000D6660">
        <w:t xml:space="preserve">FDI </w:t>
      </w:r>
      <w:proofErr w:type="spellStart"/>
      <w:r w:rsidR="000D6660" w:rsidRPr="000D6660">
        <w:t>World</w:t>
      </w:r>
      <w:proofErr w:type="spellEnd"/>
      <w:r w:rsidR="000D6660" w:rsidRPr="000D6660">
        <w:t xml:space="preserve"> </w:t>
      </w:r>
      <w:proofErr w:type="spellStart"/>
      <w:r w:rsidR="000D6660" w:rsidRPr="000D6660">
        <w:t>Dental</w:t>
      </w:r>
      <w:proofErr w:type="spellEnd"/>
      <w:r w:rsidR="000D6660" w:rsidRPr="000D6660">
        <w:t xml:space="preserve"> </w:t>
      </w:r>
      <w:proofErr w:type="spellStart"/>
      <w:r w:rsidR="000D6660" w:rsidRPr="000D6660">
        <w:t>Federation</w:t>
      </w:r>
      <w:proofErr w:type="spellEnd"/>
      <w:r w:rsidR="000D6660">
        <w:t>.</w:t>
      </w:r>
      <w:r w:rsidR="00F477F6">
        <w:br w:type="page"/>
      </w:r>
    </w:p>
    <w:p w:rsidR="002B4A37" w:rsidRDefault="002B4A37" w:rsidP="002B4A37">
      <w:pPr>
        <w:pStyle w:val="Nagwek1"/>
      </w:pPr>
      <w:r>
        <w:lastRenderedPageBreak/>
        <w:t>Materiały źródłowe</w:t>
      </w:r>
    </w:p>
    <w:p w:rsidR="002B4A37" w:rsidRDefault="000D6660" w:rsidP="002B4A37">
      <w:pPr>
        <w:pStyle w:val="Akapitzlist"/>
        <w:numPr>
          <w:ilvl w:val="0"/>
          <w:numId w:val="9"/>
        </w:numPr>
      </w:pPr>
      <w:r w:rsidRPr="000D6660">
        <w:t>http://en.wikipedia.org/wiki/FDI_World_Dental_Federation_notation</w:t>
      </w:r>
    </w:p>
    <w:p w:rsidR="002B4A37" w:rsidRPr="002B4A37" w:rsidRDefault="000D6660" w:rsidP="002B4A37">
      <w:pPr>
        <w:pStyle w:val="Akapitzlist"/>
        <w:numPr>
          <w:ilvl w:val="0"/>
          <w:numId w:val="9"/>
        </w:numPr>
      </w:pPr>
      <w:r>
        <w:t>dokumentacje techniczne wymienionych technologii</w:t>
      </w:r>
    </w:p>
    <w:p w:rsidR="002B4A37" w:rsidRPr="002B4A37" w:rsidRDefault="002B4A37" w:rsidP="002B4A37">
      <w:pPr>
        <w:pStyle w:val="Nagwek3"/>
      </w:pPr>
    </w:p>
    <w:sectPr w:rsidR="002B4A37" w:rsidRPr="002B4A37" w:rsidSect="006F57B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9EB" w:rsidRDefault="006979EB" w:rsidP="005E0CDA">
      <w:pPr>
        <w:spacing w:after="0" w:line="240" w:lineRule="auto"/>
      </w:pPr>
      <w:r>
        <w:separator/>
      </w:r>
    </w:p>
  </w:endnote>
  <w:endnote w:type="continuationSeparator" w:id="0">
    <w:p w:rsidR="006979EB" w:rsidRDefault="006979EB" w:rsidP="005E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DA" w:rsidRDefault="005E0CDA">
    <w:pPr>
      <w:pStyle w:val="Stopka"/>
      <w:jc w:val="center"/>
    </w:pPr>
    <w:r>
      <w:t xml:space="preserve">Strona </w:t>
    </w:r>
    <w:r w:rsidR="00B93DAD">
      <w:rPr>
        <w:b/>
        <w:sz w:val="24"/>
        <w:szCs w:val="24"/>
      </w:rPr>
      <w:fldChar w:fldCharType="begin"/>
    </w:r>
    <w:r>
      <w:rPr>
        <w:b/>
      </w:rPr>
      <w:instrText>PAGE</w:instrText>
    </w:r>
    <w:r w:rsidR="00B93DAD">
      <w:rPr>
        <w:b/>
        <w:sz w:val="24"/>
        <w:szCs w:val="24"/>
      </w:rPr>
      <w:fldChar w:fldCharType="separate"/>
    </w:r>
    <w:r w:rsidR="00732AC7">
      <w:rPr>
        <w:b/>
        <w:noProof/>
      </w:rPr>
      <w:t>2</w:t>
    </w:r>
    <w:r w:rsidR="00B93DAD">
      <w:rPr>
        <w:b/>
        <w:sz w:val="24"/>
        <w:szCs w:val="24"/>
      </w:rPr>
      <w:fldChar w:fldCharType="end"/>
    </w:r>
    <w:r>
      <w:t xml:space="preserve"> z </w:t>
    </w:r>
    <w:r w:rsidR="00B93DAD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B93DAD">
      <w:rPr>
        <w:b/>
        <w:sz w:val="24"/>
        <w:szCs w:val="24"/>
      </w:rPr>
      <w:fldChar w:fldCharType="separate"/>
    </w:r>
    <w:r w:rsidR="00732AC7">
      <w:rPr>
        <w:b/>
        <w:noProof/>
      </w:rPr>
      <w:t>4</w:t>
    </w:r>
    <w:r w:rsidR="00B93DAD">
      <w:rPr>
        <w:b/>
        <w:sz w:val="24"/>
        <w:szCs w:val="24"/>
      </w:rPr>
      <w:fldChar w:fldCharType="end"/>
    </w:r>
  </w:p>
  <w:p w:rsidR="005E0CDA" w:rsidRDefault="005E0CD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9EB" w:rsidRDefault="006979EB" w:rsidP="005E0CDA">
      <w:pPr>
        <w:spacing w:after="0" w:line="240" w:lineRule="auto"/>
      </w:pPr>
      <w:r>
        <w:separator/>
      </w:r>
    </w:p>
  </w:footnote>
  <w:footnote w:type="continuationSeparator" w:id="0">
    <w:p w:rsidR="006979EB" w:rsidRDefault="006979EB" w:rsidP="005E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DA" w:rsidRPr="005E0CDA" w:rsidRDefault="005E0CDA">
    <w:pPr>
      <w:pStyle w:val="Nagwek"/>
      <w:rPr>
        <w:sz w:val="16"/>
        <w:szCs w:val="16"/>
      </w:rPr>
    </w:pPr>
    <w:r w:rsidRPr="005E0CDA">
      <w:rPr>
        <w:sz w:val="16"/>
        <w:szCs w:val="16"/>
      </w:rPr>
      <w:t xml:space="preserve">Systemy Informacyjne </w:t>
    </w:r>
    <w:r w:rsidR="00CE60F7">
      <w:rPr>
        <w:sz w:val="16"/>
        <w:szCs w:val="16"/>
      </w:rPr>
      <w:t>w</w:t>
    </w:r>
    <w:r w:rsidR="005764C0">
      <w:rPr>
        <w:sz w:val="16"/>
        <w:szCs w:val="16"/>
      </w:rPr>
      <w:t xml:space="preserve"> Ochronie Zdrowia – semestr 2011/2012</w:t>
    </w:r>
    <w:r w:rsidRPr="005E0CDA">
      <w:rPr>
        <w:sz w:val="16"/>
        <w:szCs w:val="16"/>
      </w:rPr>
      <w:t>, studia dzienne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921BD"/>
    <w:multiLevelType w:val="hybridMultilevel"/>
    <w:tmpl w:val="26722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E40EC"/>
    <w:multiLevelType w:val="hybridMultilevel"/>
    <w:tmpl w:val="E0AA6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D7A2B"/>
    <w:multiLevelType w:val="hybridMultilevel"/>
    <w:tmpl w:val="24541A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3409F"/>
    <w:multiLevelType w:val="hybridMultilevel"/>
    <w:tmpl w:val="9F5297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5414A"/>
    <w:multiLevelType w:val="hybridMultilevel"/>
    <w:tmpl w:val="9B848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E7175"/>
    <w:multiLevelType w:val="hybridMultilevel"/>
    <w:tmpl w:val="D7348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12F07"/>
    <w:multiLevelType w:val="hybridMultilevel"/>
    <w:tmpl w:val="B69C2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7616B"/>
    <w:multiLevelType w:val="hybridMultilevel"/>
    <w:tmpl w:val="2D9060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E49E0"/>
    <w:multiLevelType w:val="hybridMultilevel"/>
    <w:tmpl w:val="B4268E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DA0"/>
    <w:rsid w:val="00040FC7"/>
    <w:rsid w:val="000C5A06"/>
    <w:rsid w:val="000D03A2"/>
    <w:rsid w:val="000D6660"/>
    <w:rsid w:val="0012613D"/>
    <w:rsid w:val="001B3D7F"/>
    <w:rsid w:val="001F50F3"/>
    <w:rsid w:val="00225911"/>
    <w:rsid w:val="00226264"/>
    <w:rsid w:val="002B241F"/>
    <w:rsid w:val="002B4A37"/>
    <w:rsid w:val="00326660"/>
    <w:rsid w:val="003A0DA0"/>
    <w:rsid w:val="00461F1F"/>
    <w:rsid w:val="004A28DA"/>
    <w:rsid w:val="00554489"/>
    <w:rsid w:val="005764C0"/>
    <w:rsid w:val="00590CF0"/>
    <w:rsid w:val="005C541F"/>
    <w:rsid w:val="005E0CDA"/>
    <w:rsid w:val="00622325"/>
    <w:rsid w:val="00647300"/>
    <w:rsid w:val="006979EB"/>
    <w:rsid w:val="006F57BA"/>
    <w:rsid w:val="00732AC7"/>
    <w:rsid w:val="00742B98"/>
    <w:rsid w:val="007D5BDB"/>
    <w:rsid w:val="008173A8"/>
    <w:rsid w:val="00857084"/>
    <w:rsid w:val="00914168"/>
    <w:rsid w:val="00A510B6"/>
    <w:rsid w:val="00B93DAD"/>
    <w:rsid w:val="00CE60F7"/>
    <w:rsid w:val="00D648E1"/>
    <w:rsid w:val="00D877C2"/>
    <w:rsid w:val="00E01FE4"/>
    <w:rsid w:val="00E67DD7"/>
    <w:rsid w:val="00F477F6"/>
    <w:rsid w:val="00F8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57B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B4A3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1F1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4A3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E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CDA"/>
  </w:style>
  <w:style w:type="paragraph" w:styleId="Stopka">
    <w:name w:val="footer"/>
    <w:basedOn w:val="Normalny"/>
    <w:link w:val="StopkaZnak"/>
    <w:uiPriority w:val="99"/>
    <w:unhideWhenUsed/>
    <w:rsid w:val="005E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CDA"/>
  </w:style>
  <w:style w:type="table" w:styleId="Tabela-Siatka">
    <w:name w:val="Table Grid"/>
    <w:basedOn w:val="Standardowy"/>
    <w:uiPriority w:val="59"/>
    <w:rsid w:val="00461F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link w:val="Nagwek2"/>
    <w:uiPriority w:val="9"/>
    <w:rsid w:val="00461F1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ipercze">
    <w:name w:val="Hyperlink"/>
    <w:uiPriority w:val="99"/>
    <w:unhideWhenUsed/>
    <w:rsid w:val="001B3D7F"/>
    <w:rPr>
      <w:color w:val="0000FF"/>
      <w:u w:val="single"/>
    </w:rPr>
  </w:style>
  <w:style w:type="character" w:customStyle="1" w:styleId="Nagwek3Znak">
    <w:name w:val="Nagłówek 3 Znak"/>
    <w:link w:val="Nagwek3"/>
    <w:uiPriority w:val="9"/>
    <w:rsid w:val="002B4A37"/>
    <w:rPr>
      <w:rFonts w:ascii="Cambria" w:eastAsia="Times New Roman" w:hAnsi="Cambria" w:cs="Times New Roman"/>
      <w:b/>
      <w:bCs/>
      <w:color w:val="4F81BD"/>
    </w:rPr>
  </w:style>
  <w:style w:type="character" w:customStyle="1" w:styleId="Nagwek1Znak">
    <w:name w:val="Nagłówek 1 Znak"/>
    <w:link w:val="Nagwek1"/>
    <w:uiPriority w:val="9"/>
    <w:rsid w:val="002B4A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ezodstpw">
    <w:name w:val="No Spacing"/>
    <w:link w:val="BezodstpwZnak"/>
    <w:uiPriority w:val="1"/>
    <w:qFormat/>
    <w:rsid w:val="002B4A37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link w:val="Bezodstpw"/>
    <w:uiPriority w:val="1"/>
    <w:rsid w:val="002B4A37"/>
    <w:rPr>
      <w:rFonts w:eastAsia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2B4A37"/>
    <w:rPr>
      <w:rFonts w:ascii="Tahoma" w:hAnsi="Tahoma" w:cs="Tahoma"/>
      <w:sz w:val="16"/>
      <w:szCs w:val="16"/>
    </w:rPr>
  </w:style>
  <w:style w:type="character" w:styleId="Tekstzastpczy">
    <w:name w:val="Placeholder Text"/>
    <w:uiPriority w:val="99"/>
    <w:semiHidden/>
    <w:rsid w:val="002B4A37"/>
    <w:rPr>
      <w:color w:val="808080"/>
    </w:rPr>
  </w:style>
  <w:style w:type="paragraph" w:styleId="Akapitzlist">
    <w:name w:val="List Paragraph"/>
    <w:basedOn w:val="Normalny"/>
    <w:uiPriority w:val="34"/>
    <w:qFormat/>
    <w:rsid w:val="002B4A37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8570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jciech.kuc@10g.p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minski.tomasz.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st\Desktop\tomekk\2012_SIwOZ_SpecTemplate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2012_SIwOZ_SpecTemplate</Template>
  <TotalTime>520</TotalTime>
  <Pages>4</Pages>
  <Words>567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PP, IIn</Company>
  <LinksUpToDate>false</LinksUpToDate>
  <CharactersWithSpaces>3965</CharactersWithSpaces>
  <SharedDoc>false</SharedDoc>
  <HLinks>
    <vt:vector size="12" baseType="variant">
      <vt:variant>
        <vt:i4>7077983</vt:i4>
      </vt:variant>
      <vt:variant>
        <vt:i4>3</vt:i4>
      </vt:variant>
      <vt:variant>
        <vt:i4>0</vt:i4>
      </vt:variant>
      <vt:variant>
        <vt:i4>5</vt:i4>
      </vt:variant>
      <vt:variant>
        <vt:lpwstr>mailto:nk@interia.pl</vt:lpwstr>
      </vt:variant>
      <vt:variant>
        <vt:lpwstr/>
      </vt:variant>
      <vt:variant>
        <vt:i4>5701685</vt:i4>
      </vt:variant>
      <vt:variant>
        <vt:i4>0</vt:i4>
      </vt:variant>
      <vt:variant>
        <vt:i4>0</vt:i4>
      </vt:variant>
      <vt:variant>
        <vt:i4>5</vt:i4>
      </vt:variant>
      <vt:variant>
        <vt:lpwstr>mailto:jan.kowalski@onet.pl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Kuciu</dc:creator>
  <cp:lastModifiedBy>Tomek</cp:lastModifiedBy>
  <cp:revision>2</cp:revision>
  <dcterms:created xsi:type="dcterms:W3CDTF">2012-03-10T12:50:00Z</dcterms:created>
  <dcterms:modified xsi:type="dcterms:W3CDTF">2012-03-13T20:12:00Z</dcterms:modified>
</cp:coreProperties>
</file>